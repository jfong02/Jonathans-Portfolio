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6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76"/>
        <w:gridCol w:w="4111"/>
      </w:tblGrid>
      <w:tr w:rsidR="00E5521B" w:rsidRPr="00565B06" w14:paraId="26653B8A" w14:textId="77777777" w:rsidTr="00100E88">
        <w:trPr>
          <w:trHeight w:hRule="exact" w:val="1236"/>
        </w:trPr>
        <w:tc>
          <w:tcPr>
            <w:tcW w:w="4962" w:type="dxa"/>
            <w:tcMar>
              <w:right w:w="144" w:type="dxa"/>
            </w:tcMar>
            <w:vAlign w:val="bottom"/>
          </w:tcPr>
          <w:p w14:paraId="092EF183" w14:textId="77777777" w:rsidR="00556337" w:rsidRPr="00100E88" w:rsidRDefault="0007356C" w:rsidP="00E5521B">
            <w:pPr>
              <w:pStyle w:val="Title"/>
              <w:rPr>
                <w:sz w:val="56"/>
              </w:rPr>
            </w:pPr>
            <w:r w:rsidRPr="00100E88">
              <w:rPr>
                <w:sz w:val="56"/>
              </w:rPr>
              <w:t>Jonathan</w:t>
            </w:r>
          </w:p>
          <w:p w14:paraId="68F3E55C" w14:textId="77777777" w:rsidR="00FE18B2" w:rsidRPr="00565B06" w:rsidRDefault="0007356C" w:rsidP="00E5521B">
            <w:pPr>
              <w:pStyle w:val="Subtitle"/>
            </w:pPr>
            <w:r w:rsidRPr="00100E88">
              <w:rPr>
                <w:sz w:val="56"/>
              </w:rPr>
              <w:t>Fong</w:t>
            </w:r>
          </w:p>
        </w:tc>
        <w:tc>
          <w:tcPr>
            <w:tcW w:w="379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9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91"/>
              <w:gridCol w:w="373"/>
            </w:tblGrid>
            <w:tr w:rsidR="00323C3F" w:rsidRPr="009D0878" w14:paraId="1CAEB6EE" w14:textId="77777777" w:rsidTr="00100E88">
              <w:trPr>
                <w:trHeight w:val="304"/>
              </w:trPr>
              <w:tc>
                <w:tcPr>
                  <w:tcW w:w="330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FB2F228" w14:textId="449DB102" w:rsidR="00323C3F" w:rsidRPr="009D0878" w:rsidRDefault="0007356C" w:rsidP="00323C3F">
                  <w:pPr>
                    <w:pStyle w:val="ContactInfo"/>
                  </w:pPr>
                  <w:r>
                    <w:t>10 Kelsey, Irvine CA</w:t>
                  </w:r>
                  <w:r w:rsidR="007B0277">
                    <w:t xml:space="preserve"> 92618</w:t>
                  </w:r>
                </w:p>
              </w:tc>
              <w:tc>
                <w:tcPr>
                  <w:tcW w:w="34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F00CC69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3C36C3" wp14:editId="780DB41F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87FEC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D0442FB" w14:textId="77777777" w:rsidTr="00100E88">
              <w:trPr>
                <w:trHeight w:val="304"/>
              </w:trPr>
              <w:tc>
                <w:tcPr>
                  <w:tcW w:w="3305" w:type="dxa"/>
                  <w:tcMar>
                    <w:left w:w="720" w:type="dxa"/>
                    <w:right w:w="29" w:type="dxa"/>
                  </w:tcMar>
                </w:tcPr>
                <w:p w14:paraId="75AC99AE" w14:textId="77777777" w:rsidR="00323C3F" w:rsidRPr="009D0878" w:rsidRDefault="0007356C" w:rsidP="00323C3F">
                  <w:pPr>
                    <w:pStyle w:val="ContactInfo"/>
                  </w:pPr>
                  <w:r>
                    <w:t>(949)-394-9551</w:t>
                  </w:r>
                </w:p>
              </w:tc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14:paraId="7990A484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C40EEF" wp14:editId="3C7DC27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8A11C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E576E24" w14:textId="77777777" w:rsidTr="00100E88">
              <w:trPr>
                <w:trHeight w:val="832"/>
              </w:trPr>
              <w:tc>
                <w:tcPr>
                  <w:tcW w:w="3305" w:type="dxa"/>
                  <w:tcMar>
                    <w:left w:w="720" w:type="dxa"/>
                    <w:right w:w="29" w:type="dxa"/>
                  </w:tcMar>
                </w:tcPr>
                <w:p w14:paraId="33EA0797" w14:textId="3E73082D" w:rsidR="00323C3F" w:rsidRDefault="002A6451" w:rsidP="00323C3F">
                  <w:pPr>
                    <w:pStyle w:val="ContactInfo"/>
                    <w:rPr>
                      <w:sz w:val="20"/>
                    </w:rPr>
                  </w:pPr>
                  <w:hyperlink r:id="rId9" w:history="1">
                    <w:r w:rsidR="00100E88" w:rsidRPr="00317CFC">
                      <w:rPr>
                        <w:rStyle w:val="Hyperlink"/>
                        <w:sz w:val="20"/>
                      </w:rPr>
                      <w:t>xjonathan.fongx@gmail.com</w:t>
                    </w:r>
                  </w:hyperlink>
                </w:p>
                <w:p w14:paraId="6FAF1761" w14:textId="496BAE27" w:rsidR="00100E88" w:rsidRDefault="002A6451" w:rsidP="00323C3F">
                  <w:pPr>
                    <w:pStyle w:val="ContactInfo"/>
                    <w:rPr>
                      <w:sz w:val="20"/>
                    </w:rPr>
                  </w:pPr>
                  <w:hyperlink r:id="rId10" w:history="1">
                    <w:r w:rsidR="00100E88" w:rsidRPr="00317CFC">
                      <w:rPr>
                        <w:rStyle w:val="Hyperlink"/>
                        <w:sz w:val="20"/>
                      </w:rPr>
                      <w:t>jkf002@ucsd.edu</w:t>
                    </w:r>
                  </w:hyperlink>
                </w:p>
                <w:p w14:paraId="678A67BB" w14:textId="16344E5E" w:rsidR="00100E88" w:rsidRPr="0007356C" w:rsidRDefault="00100E88" w:rsidP="00323C3F">
                  <w:pPr>
                    <w:pStyle w:val="ContactInfo"/>
                    <w:rPr>
                      <w:sz w:val="20"/>
                    </w:rPr>
                  </w:pPr>
                </w:p>
              </w:tc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14:paraId="43BA54E3" w14:textId="15DC1C36" w:rsidR="00323C3F" w:rsidRPr="009D0878" w:rsidRDefault="002C6C63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32EFFA" wp14:editId="152D11AE">
                            <wp:extent cx="137160" cy="91440"/>
                            <wp:effectExtent l="0" t="0" r="0" b="3810"/>
                            <wp:docPr id="6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9865E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VEWQ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P7B9UR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  <w:r w:rsidR="00323C3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9A0854" wp14:editId="3CD9FEF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2D8BF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A12972A" w14:textId="77777777" w:rsidTr="00100E88">
              <w:trPr>
                <w:trHeight w:val="304"/>
              </w:trPr>
              <w:tc>
                <w:tcPr>
                  <w:tcW w:w="3305" w:type="dxa"/>
                  <w:tcMar>
                    <w:left w:w="720" w:type="dxa"/>
                    <w:right w:w="29" w:type="dxa"/>
                  </w:tcMar>
                </w:tcPr>
                <w:p w14:paraId="5B294793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14:paraId="59ABACD7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14:paraId="138F9A45" w14:textId="77777777" w:rsidTr="00100E88">
              <w:trPr>
                <w:trHeight w:val="304"/>
              </w:trPr>
              <w:tc>
                <w:tcPr>
                  <w:tcW w:w="3305" w:type="dxa"/>
                  <w:tcMar>
                    <w:left w:w="720" w:type="dxa"/>
                    <w:right w:w="29" w:type="dxa"/>
                  </w:tcMar>
                </w:tcPr>
                <w:p w14:paraId="263DDEAE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43" w:type="dxa"/>
                  <w:tcMar>
                    <w:left w:w="0" w:type="dxa"/>
                    <w:right w:w="0" w:type="dxa"/>
                  </w:tcMar>
                </w:tcPr>
                <w:p w14:paraId="2E948A6F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071E09A9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0E24AC" w:rsidRPr="00565B06" w14:paraId="673EA2C0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4A9D7E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47FDD0" wp14:editId="64E0C1E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A36D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2CB95CC" w14:textId="2E53A032" w:rsidR="000E24AC" w:rsidRPr="00565B06" w:rsidRDefault="00275AC2" w:rsidP="007850D1">
            <w:pPr>
              <w:pStyle w:val="Heading1"/>
              <w:outlineLvl w:val="0"/>
            </w:pPr>
            <w:r>
              <w:t>Summary</w:t>
            </w:r>
          </w:p>
        </w:tc>
      </w:tr>
    </w:tbl>
    <w:p w14:paraId="68F69250" w14:textId="351543AC" w:rsidR="00A77B4D" w:rsidRPr="00565B06" w:rsidRDefault="006A6F93" w:rsidP="007850D1">
      <w:r>
        <w:t>Resourceful</w:t>
      </w:r>
      <w:r w:rsidR="00033D0A">
        <w:t xml:space="preserve"> c</w:t>
      </w:r>
      <w:r w:rsidR="00CF3748">
        <w:t xml:space="preserve">ollege </w:t>
      </w:r>
      <w:r w:rsidR="00033D0A">
        <w:t>s</w:t>
      </w:r>
      <w:r w:rsidR="00CF3748">
        <w:t xml:space="preserve">tudent </w:t>
      </w:r>
      <w:r w:rsidR="003A733C">
        <w:t>with</w:t>
      </w:r>
      <w:r w:rsidR="00033D0A">
        <w:t xml:space="preserve"> </w:t>
      </w:r>
      <w:bookmarkStart w:id="0" w:name="_GoBack"/>
      <w:bookmarkEnd w:id="0"/>
      <w:r w:rsidR="00AB4D53">
        <w:t>broad</w:t>
      </w:r>
      <w:r w:rsidR="00033D0A">
        <w:t xml:space="preserve"> background knowledge</w:t>
      </w:r>
      <w:r w:rsidR="003A733C">
        <w:t xml:space="preserve"> and skills</w:t>
      </w:r>
      <w:r w:rsidR="00033D0A">
        <w:t xml:space="preserve"> </w:t>
      </w:r>
      <w:r w:rsidR="00CF3748">
        <w:t xml:space="preserve">seeking to </w:t>
      </w:r>
      <w:r w:rsidR="00296038">
        <w:t>gain</w:t>
      </w:r>
      <w:r w:rsidR="00CF3748">
        <w:t xml:space="preserve"> internship and </w:t>
      </w:r>
      <w:r w:rsidR="0021245D">
        <w:t>job-related</w:t>
      </w:r>
      <w:r w:rsidR="00CF3748">
        <w:t xml:space="preserve"> experience to meet </w:t>
      </w:r>
      <w:r w:rsidR="00033D0A">
        <w:t>future design and technological challenges.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A77B4D" w:rsidRPr="00565B06" w14:paraId="7DCFF67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57FCD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7B43EA" wp14:editId="1CE9221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E5D59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88BFF5B" w14:textId="77777777" w:rsidR="00A77B4D" w:rsidRPr="00565B06" w:rsidRDefault="002A645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EF8681951034B52B59D5C3340501C8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61302DE0" w14:textId="060DC7E7" w:rsidR="007C0E0E" w:rsidRPr="00565B06" w:rsidRDefault="00AC6A87" w:rsidP="00B47E1E">
      <w:pPr>
        <w:pStyle w:val="Heading2"/>
      </w:pPr>
      <w:r>
        <w:t>B.S. in Cognitive Science</w:t>
      </w:r>
      <w:r w:rsidR="003156C9">
        <w:t xml:space="preserve"> </w:t>
      </w:r>
      <w:r w:rsidR="00FF4451">
        <w:t xml:space="preserve">with Specialization in </w:t>
      </w:r>
      <w:r w:rsidR="003F7191">
        <w:t>Design and Interaction</w:t>
      </w:r>
      <w:r w:rsidR="007C0E0E" w:rsidRPr="00565B06">
        <w:t xml:space="preserve">| </w:t>
      </w:r>
      <w:r w:rsidR="0007356C">
        <w:rPr>
          <w:rStyle w:val="Emphasis"/>
        </w:rPr>
        <w:t>University of California, San Diego</w:t>
      </w:r>
    </w:p>
    <w:p w14:paraId="105CC7AA" w14:textId="51C493B0" w:rsidR="007C0E0E" w:rsidRPr="00565B06" w:rsidRDefault="0007356C" w:rsidP="004F199F">
      <w:pPr>
        <w:pStyle w:val="Heading3"/>
      </w:pPr>
      <w:r>
        <w:t>2016</w:t>
      </w:r>
      <w:r w:rsidR="007C0E0E" w:rsidRPr="00565B06">
        <w:t xml:space="preserve"> – </w:t>
      </w:r>
      <w:r>
        <w:t>2020 (expected)</w:t>
      </w:r>
    </w:p>
    <w:p w14:paraId="6CDBA38E" w14:textId="19DE4CA1" w:rsidR="00A75921" w:rsidRDefault="00275AC2" w:rsidP="00424C17">
      <w:pPr>
        <w:spacing w:after="0"/>
      </w:pPr>
      <w:r>
        <w:t>3</w:t>
      </w:r>
      <w:r>
        <w:rPr>
          <w:vertAlign w:val="superscript"/>
        </w:rPr>
        <w:t>rd</w:t>
      </w:r>
      <w:r w:rsidR="00A75921">
        <w:t xml:space="preserve"> Year studen</w:t>
      </w:r>
      <w:r w:rsidR="00C779B2">
        <w:t>t</w:t>
      </w:r>
      <w:r w:rsidR="00DA392B">
        <w:t xml:space="preserve"> | GPA: 3.3</w:t>
      </w:r>
    </w:p>
    <w:p w14:paraId="12B1E599" w14:textId="4E1D1C20" w:rsidR="00424C17" w:rsidRDefault="00424C17" w:rsidP="00DA392B">
      <w:pPr>
        <w:pStyle w:val="ListParagraph"/>
        <w:numPr>
          <w:ilvl w:val="0"/>
          <w:numId w:val="19"/>
        </w:numPr>
      </w:pPr>
      <w:r>
        <w:t xml:space="preserve">Related coursework includes general physics, </w:t>
      </w:r>
      <w:r w:rsidR="00994AC8">
        <w:t>math</w:t>
      </w:r>
      <w:r w:rsidR="005221F1">
        <w:t>ematics</w:t>
      </w:r>
      <w:r w:rsidR="00994AC8">
        <w:t>,</w:t>
      </w:r>
      <w:r>
        <w:t xml:space="preserve"> chemistry</w:t>
      </w:r>
      <w:r w:rsidR="00994AC8">
        <w:t xml:space="preserve">, </w:t>
      </w:r>
      <w:r w:rsidR="0073188D">
        <w:t>Java programming</w:t>
      </w:r>
      <w:r w:rsidR="00635F4B">
        <w:t xml:space="preserve"> language</w:t>
      </w:r>
      <w:r w:rsidR="0073188D">
        <w:t xml:space="preserve">, </w:t>
      </w:r>
      <w:r w:rsidR="000D6B7D">
        <w:t xml:space="preserve">MATLAB, </w:t>
      </w:r>
      <w:r w:rsidR="0073188D">
        <w:t>n</w:t>
      </w:r>
      <w:r w:rsidR="001E45DC">
        <w:t>eurobiology</w:t>
      </w:r>
      <w:r w:rsidR="004B0019">
        <w:t xml:space="preserve">, </w:t>
      </w:r>
      <w:r w:rsidR="0073188D">
        <w:t xml:space="preserve">research methods, </w:t>
      </w:r>
      <w:r w:rsidR="00CD600B">
        <w:t xml:space="preserve">ethnography, </w:t>
      </w:r>
      <w:r w:rsidR="00C841D1">
        <w:t xml:space="preserve">statistics, </w:t>
      </w:r>
      <w:r w:rsidR="0073188D">
        <w:t xml:space="preserve">and </w:t>
      </w:r>
      <w:r w:rsidR="00EE26FB">
        <w:t>fundamental cognitive phenomena</w:t>
      </w:r>
      <w:r w:rsidR="004B0019">
        <w:t>.</w:t>
      </w:r>
    </w:p>
    <w:p w14:paraId="13C60329" w14:textId="4BB4BAA1" w:rsidR="00DA392B" w:rsidRPr="00565B06" w:rsidRDefault="00DA392B" w:rsidP="00DA392B">
      <w:pPr>
        <w:pStyle w:val="ListParagraph"/>
        <w:numPr>
          <w:ilvl w:val="0"/>
          <w:numId w:val="19"/>
        </w:numPr>
      </w:pPr>
      <w:r>
        <w:t xml:space="preserve">Principal Member of Christians at UCSD: </w:t>
      </w:r>
      <w:r w:rsidRPr="00DA392B">
        <w:t xml:space="preserve">Planned and organized activities by coordinated with other members, principal members, and </w:t>
      </w:r>
      <w:r>
        <w:t>others</w:t>
      </w:r>
      <w:r w:rsidRPr="00DA392B">
        <w:t xml:space="preserve"> in the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65B06" w14:paraId="4A4953B9" w14:textId="77777777" w:rsidTr="009459F6">
        <w:tc>
          <w:tcPr>
            <w:tcW w:w="786" w:type="dxa"/>
            <w:tcMar>
              <w:right w:w="216" w:type="dxa"/>
            </w:tcMar>
            <w:vAlign w:val="bottom"/>
          </w:tcPr>
          <w:p w14:paraId="74373E0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CD2A57" wp14:editId="77DE139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13A8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p w14:paraId="06537201" w14:textId="77777777" w:rsidR="005E088C" w:rsidRPr="00565B06" w:rsidRDefault="002A645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7E79016906274F059F4AE08D9F2FD9D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6D850C5" w14:textId="6097138B" w:rsidR="00121912" w:rsidRPr="00565B06" w:rsidRDefault="00121912" w:rsidP="00121912">
      <w:pPr>
        <w:pStyle w:val="Heading2"/>
      </w:pPr>
      <w:r>
        <w:t>Machinist</w:t>
      </w:r>
      <w:r w:rsidRPr="00565B06">
        <w:t xml:space="preserve"> </w:t>
      </w:r>
      <w:r w:rsidR="00CA7A6A">
        <w:t>Intern</w:t>
      </w:r>
      <w:r w:rsidRPr="00565B06">
        <w:t xml:space="preserve">| </w:t>
      </w:r>
      <w:proofErr w:type="spellStart"/>
      <w:r>
        <w:rPr>
          <w:rStyle w:val="Emphasis"/>
        </w:rPr>
        <w:t>Adiem</w:t>
      </w:r>
      <w:proofErr w:type="spellEnd"/>
      <w:r>
        <w:rPr>
          <w:rStyle w:val="Emphasis"/>
        </w:rPr>
        <w:t xml:space="preserve"> Engineering CNC LLC</w:t>
      </w:r>
    </w:p>
    <w:p w14:paraId="439F6823" w14:textId="77777777" w:rsidR="00121912" w:rsidRPr="00565B06" w:rsidRDefault="00121912" w:rsidP="00121912">
      <w:pPr>
        <w:pStyle w:val="Heading3"/>
      </w:pPr>
      <w:r>
        <w:t>august 2017</w:t>
      </w:r>
    </w:p>
    <w:p w14:paraId="368992FA" w14:textId="6DFAEE9C" w:rsidR="00121912" w:rsidRDefault="00121912" w:rsidP="009459F6">
      <w:pPr>
        <w:pStyle w:val="ListParagraph"/>
        <w:numPr>
          <w:ilvl w:val="0"/>
          <w:numId w:val="18"/>
        </w:numPr>
      </w:pPr>
      <w:r>
        <w:t>Loaded, cut, and finished metal parts by reading technical drawings and operating CNC Mills and Lathes.</w:t>
      </w:r>
    </w:p>
    <w:p w14:paraId="7266DA52" w14:textId="622EC006" w:rsidR="009459F6" w:rsidRPr="00565B06" w:rsidRDefault="00C63895" w:rsidP="009459F6">
      <w:pPr>
        <w:pStyle w:val="Heading2"/>
      </w:pPr>
      <w:r>
        <w:t>Robot</w:t>
      </w:r>
      <w:r w:rsidR="00EF6EBC">
        <w:t>ics</w:t>
      </w:r>
      <w:r>
        <w:t xml:space="preserve"> Assembly</w:t>
      </w:r>
      <w:r w:rsidR="00980FB9">
        <w:t xml:space="preserve"> Lead</w:t>
      </w:r>
      <w:r w:rsidR="009459F6" w:rsidRPr="00565B06">
        <w:t xml:space="preserve"> | </w:t>
      </w:r>
      <w:r w:rsidR="00073C8E">
        <w:rPr>
          <w:rStyle w:val="Emphasis"/>
        </w:rPr>
        <w:t>FTC Robotics Team 9040</w:t>
      </w:r>
    </w:p>
    <w:p w14:paraId="6ED27B9D" w14:textId="77777777" w:rsidR="009459F6" w:rsidRPr="00565B06" w:rsidRDefault="009459F6" w:rsidP="009459F6">
      <w:pPr>
        <w:pStyle w:val="Heading3"/>
      </w:pPr>
      <w:r>
        <w:t>2014</w:t>
      </w:r>
      <w:r w:rsidRPr="00565B06">
        <w:t xml:space="preserve"> – </w:t>
      </w:r>
      <w:r>
        <w:t>2016</w:t>
      </w:r>
    </w:p>
    <w:p w14:paraId="7F04F485" w14:textId="26917900" w:rsidR="0062650F" w:rsidRDefault="0062650F" w:rsidP="0062650F">
      <w:pPr>
        <w:pStyle w:val="ListParagraph"/>
        <w:numPr>
          <w:ilvl w:val="0"/>
          <w:numId w:val="17"/>
        </w:numPr>
      </w:pPr>
      <w:r>
        <w:t>D</w:t>
      </w:r>
      <w:r w:rsidR="00C63895">
        <w:t>esign</w:t>
      </w:r>
      <w:r>
        <w:t>ed</w:t>
      </w:r>
      <w:r w:rsidR="00926B54">
        <w:t>/</w:t>
      </w:r>
      <w:r w:rsidR="00C63895">
        <w:t>construct</w:t>
      </w:r>
      <w:r>
        <w:t>ed</w:t>
      </w:r>
      <w:r w:rsidR="00926B54">
        <w:t>/</w:t>
      </w:r>
      <w:r w:rsidR="009459F6">
        <w:t>test</w:t>
      </w:r>
      <w:r>
        <w:t>ed</w:t>
      </w:r>
      <w:r w:rsidR="009459F6">
        <w:t xml:space="preserve"> a robot for </w:t>
      </w:r>
      <w:r w:rsidR="00242BEB">
        <w:t>the FIRST Tech Challenge</w:t>
      </w:r>
      <w:r>
        <w:t xml:space="preserve"> robotics competition </w:t>
      </w:r>
      <w:r w:rsidR="00926B54">
        <w:t>(2014-20</w:t>
      </w:r>
      <w:r w:rsidR="00A471E1">
        <w:t>16)</w:t>
      </w:r>
    </w:p>
    <w:p w14:paraId="76BFE6F5" w14:textId="793D45CD" w:rsidR="0062650F" w:rsidRDefault="007C2AFC" w:rsidP="0062650F">
      <w:pPr>
        <w:pStyle w:val="ListParagraph"/>
        <w:numPr>
          <w:ilvl w:val="0"/>
          <w:numId w:val="17"/>
        </w:numPr>
      </w:pPr>
      <w:r>
        <w:t>2014-15</w:t>
      </w:r>
      <w:r w:rsidR="004631BD">
        <w:t xml:space="preserve"> </w:t>
      </w:r>
      <w:r w:rsidR="009459F6">
        <w:t>Moti</w:t>
      </w:r>
      <w:r w:rsidR="0062650F">
        <w:t xml:space="preserve">vate award </w:t>
      </w:r>
      <w:r w:rsidR="007A4509">
        <w:t>in</w:t>
      </w:r>
      <w:r w:rsidR="0062650F">
        <w:t xml:space="preserve"> qualifier</w:t>
      </w:r>
    </w:p>
    <w:p w14:paraId="1BDD31BF" w14:textId="75C0AE42" w:rsidR="009459F6" w:rsidRPr="00565B06" w:rsidRDefault="007C2AFC" w:rsidP="0062650F">
      <w:pPr>
        <w:pStyle w:val="ListParagraph"/>
        <w:numPr>
          <w:ilvl w:val="0"/>
          <w:numId w:val="17"/>
        </w:numPr>
      </w:pPr>
      <w:r>
        <w:t>2015-16</w:t>
      </w:r>
      <w:r w:rsidR="00193B77">
        <w:t xml:space="preserve"> </w:t>
      </w:r>
      <w:r w:rsidR="00C54C23">
        <w:t>two</w:t>
      </w:r>
      <w:r w:rsidR="0034299D">
        <w:t xml:space="preserve"> </w:t>
      </w:r>
      <w:r w:rsidR="009459F6">
        <w:t>Control Awards</w:t>
      </w:r>
      <w:r w:rsidR="00C63895">
        <w:t xml:space="preserve">, </w:t>
      </w:r>
      <w:r w:rsidR="004E0196">
        <w:t>first</w:t>
      </w:r>
      <w:r w:rsidR="009459F6">
        <w:t xml:space="preserve"> place in </w:t>
      </w:r>
      <w:r w:rsidR="00C54C23">
        <w:t>qualifiers, and</w:t>
      </w:r>
      <w:r w:rsidR="009459F6">
        <w:t xml:space="preserve"> league finalist in regional championships.</w:t>
      </w:r>
    </w:p>
    <w:p w14:paraId="7A1DC55B" w14:textId="4769C2D9" w:rsidR="005E088C" w:rsidRPr="00565B06" w:rsidRDefault="00652170" w:rsidP="00B47E1E">
      <w:pPr>
        <w:pStyle w:val="Heading2"/>
      </w:pPr>
      <w:r>
        <w:t>Volunteer Coach</w:t>
      </w:r>
      <w:r w:rsidR="005E088C" w:rsidRPr="00565B06">
        <w:t xml:space="preserve"> | </w:t>
      </w:r>
      <w:r>
        <w:rPr>
          <w:rStyle w:val="Emphasis"/>
        </w:rPr>
        <w:t>Community Youth Orchestra of Southern California</w:t>
      </w:r>
    </w:p>
    <w:p w14:paraId="63293C80" w14:textId="39C7E11E" w:rsidR="005E088C" w:rsidRPr="00565B06" w:rsidRDefault="00652170" w:rsidP="004F199F">
      <w:pPr>
        <w:pStyle w:val="Heading3"/>
      </w:pPr>
      <w:r>
        <w:t>2014</w:t>
      </w:r>
      <w:r w:rsidR="005E088C" w:rsidRPr="00565B06">
        <w:t xml:space="preserve"> – </w:t>
      </w:r>
      <w:r>
        <w:t>2016</w:t>
      </w:r>
    </w:p>
    <w:p w14:paraId="0F902970" w14:textId="1CC58FEA" w:rsidR="00185005" w:rsidRPr="00565B06" w:rsidRDefault="00193B77" w:rsidP="00121912">
      <w:pPr>
        <w:pStyle w:val="ListParagraph"/>
        <w:numPr>
          <w:ilvl w:val="0"/>
          <w:numId w:val="18"/>
        </w:numPr>
      </w:pPr>
      <w:r>
        <w:t>Coached</w:t>
      </w:r>
      <w:r w:rsidR="0060412D">
        <w:t xml:space="preserve"> elementary/junior-</w:t>
      </w:r>
      <w:r w:rsidR="00652170">
        <w:t>high level students</w:t>
      </w:r>
      <w:r>
        <w:t xml:space="preserve"> to</w:t>
      </w:r>
      <w:r w:rsidR="00652170">
        <w:t xml:space="preserve"> improve orchestral and musical skills in a string orchestra</w:t>
      </w:r>
      <w:r>
        <w:t>, which developed</w:t>
      </w:r>
      <w:r w:rsidR="00C04801">
        <w:t xml:space="preserve"> </w:t>
      </w:r>
      <w:r w:rsidR="00E13685">
        <w:t>teamwork,</w:t>
      </w:r>
      <w:r w:rsidR="00B32E30">
        <w:t xml:space="preserve"> </w:t>
      </w:r>
      <w:r w:rsidR="00C04801">
        <w:t>musical, communication, and leadership</w:t>
      </w:r>
      <w:r w:rsidR="009459F6">
        <w:t xml:space="preserve">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143224" w:rsidRPr="00565B06" w14:paraId="4BC6117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7FE221D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A336DE" wp14:editId="197CAB6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B0A3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B6F66C4" w14:textId="77777777" w:rsidR="00143224" w:rsidRPr="00565B06" w:rsidRDefault="002A645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047F8F242F94DAAB5750EF0CB13944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4680"/>
      </w:tblGrid>
      <w:tr w:rsidR="00143224" w:rsidRPr="00565B06" w14:paraId="03F1A3C7" w14:textId="77777777" w:rsidTr="00565B06">
        <w:tc>
          <w:tcPr>
            <w:tcW w:w="4320" w:type="dxa"/>
          </w:tcPr>
          <w:p w14:paraId="0898FF24" w14:textId="085F58D5" w:rsidR="00143224" w:rsidRPr="00565B06" w:rsidRDefault="00853A32" w:rsidP="00565B06">
            <w:pPr>
              <w:pStyle w:val="ListBullet"/>
              <w:spacing w:after="80"/>
            </w:pPr>
            <w:r>
              <w:t>Java</w:t>
            </w:r>
            <w:r w:rsidR="00193B77">
              <w:t xml:space="preserve"> programming language</w:t>
            </w:r>
          </w:p>
          <w:p w14:paraId="7080B3AF" w14:textId="7A081A91" w:rsidR="00816AA0" w:rsidRPr="00565B06" w:rsidRDefault="00C841D1" w:rsidP="00926B54">
            <w:pPr>
              <w:pStyle w:val="ListBullet"/>
              <w:spacing w:after="80"/>
            </w:pPr>
            <w:r>
              <w:t>Microsoft Office</w:t>
            </w:r>
          </w:p>
        </w:tc>
        <w:tc>
          <w:tcPr>
            <w:tcW w:w="4320" w:type="dxa"/>
            <w:tcMar>
              <w:left w:w="576" w:type="dxa"/>
            </w:tcMar>
          </w:tcPr>
          <w:p w14:paraId="5AC53532" w14:textId="77777777" w:rsidR="00316CA6" w:rsidRDefault="00316CA6" w:rsidP="00565B06">
            <w:pPr>
              <w:pStyle w:val="ListBullet"/>
              <w:spacing w:after="80"/>
            </w:pPr>
            <w:r>
              <w:t xml:space="preserve">MATLAB </w:t>
            </w:r>
          </w:p>
          <w:p w14:paraId="7EF7CFF3" w14:textId="14103DBF" w:rsidR="00F904FC" w:rsidRPr="00565B06" w:rsidRDefault="00926B54" w:rsidP="00316CA6">
            <w:pPr>
              <w:pStyle w:val="ListBullet"/>
              <w:spacing w:after="80"/>
            </w:pPr>
            <w:r>
              <w:t>Final Cut Pro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AC7C34" w:rsidRPr="00565B06" w14:paraId="409F21E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824BE9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EC87691" wp14:editId="4B7984F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72B2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4AFA022" w14:textId="77777777" w:rsidR="00AC7C34" w:rsidRPr="00565B06" w:rsidRDefault="002A6451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0C7BEC85BFF34389B2D48E3C7579B73B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40B8DA15" w14:textId="63A38F13" w:rsidR="001C21A4" w:rsidRDefault="00CA7A6A" w:rsidP="001C21A4">
      <w:pPr>
        <w:pStyle w:val="ListParagraph"/>
        <w:numPr>
          <w:ilvl w:val="0"/>
          <w:numId w:val="16"/>
        </w:numPr>
      </w:pPr>
      <w:r>
        <w:t>Proficient in</w:t>
      </w:r>
      <w:r w:rsidR="001C21A4">
        <w:t xml:space="preserve"> Violin</w:t>
      </w:r>
    </w:p>
    <w:p w14:paraId="7BA1707D" w14:textId="77777777" w:rsidR="001C21A4" w:rsidRDefault="0060412D" w:rsidP="001C21A4">
      <w:pPr>
        <w:pStyle w:val="ListParagraph"/>
        <w:numPr>
          <w:ilvl w:val="1"/>
          <w:numId w:val="16"/>
        </w:numPr>
      </w:pPr>
      <w:r>
        <w:t xml:space="preserve">Certificate of </w:t>
      </w:r>
      <w:r w:rsidRPr="00A75921">
        <w:t>Merit</w:t>
      </w:r>
      <w:r>
        <w:t xml:space="preserve"> for Violin, Level 10 (2015)</w:t>
      </w:r>
    </w:p>
    <w:p w14:paraId="2B3013C1" w14:textId="1718A6BF" w:rsidR="0060412D" w:rsidRDefault="0060412D" w:rsidP="001C21A4">
      <w:pPr>
        <w:pStyle w:val="ListParagraph"/>
        <w:numPr>
          <w:ilvl w:val="1"/>
          <w:numId w:val="16"/>
        </w:numPr>
      </w:pPr>
      <w:r>
        <w:t>Director’s Award, CYOSC, 2013</w:t>
      </w:r>
    </w:p>
    <w:p w14:paraId="27C1B5D8" w14:textId="7D266324" w:rsidR="00BD51EF" w:rsidRPr="00565B06" w:rsidRDefault="00DD4686" w:rsidP="001C21A4">
      <w:pPr>
        <w:pStyle w:val="ListParagraph"/>
        <w:numPr>
          <w:ilvl w:val="1"/>
          <w:numId w:val="16"/>
        </w:numPr>
      </w:pPr>
      <w:r>
        <w:t xml:space="preserve">Grammy Award in </w:t>
      </w:r>
      <w:r w:rsidR="00926B54">
        <w:t xml:space="preserve">Woodbridge </w:t>
      </w:r>
      <w:r w:rsidR="00BD51EF">
        <w:t>High</w:t>
      </w:r>
      <w:r w:rsidR="00BA73A7">
        <w:t xml:space="preserve"> School </w:t>
      </w:r>
      <w:r w:rsidR="00810E52">
        <w:t>Music Program</w:t>
      </w:r>
      <w:r w:rsidR="00BA73A7">
        <w:t xml:space="preserve"> </w:t>
      </w:r>
      <w:r w:rsidR="00E760EE">
        <w:t>(2016)</w:t>
      </w:r>
    </w:p>
    <w:sectPr w:rsidR="00BD51EF" w:rsidRPr="00565B06" w:rsidSect="009447A3">
      <w:footerReference w:type="default" r:id="rId11"/>
      <w:headerReference w:type="first" r:id="rId12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A782" w14:textId="77777777" w:rsidR="0007356C" w:rsidRDefault="0007356C" w:rsidP="00F534FB">
      <w:pPr>
        <w:spacing w:after="0"/>
      </w:pPr>
      <w:r>
        <w:separator/>
      </w:r>
    </w:p>
  </w:endnote>
  <w:endnote w:type="continuationSeparator" w:id="0">
    <w:p w14:paraId="5F538318" w14:textId="77777777" w:rsidR="0007356C" w:rsidRDefault="0007356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686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90947" w14:textId="03A7850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8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C53C9" w14:textId="77777777" w:rsidR="0007356C" w:rsidRDefault="0007356C" w:rsidP="00F534FB">
      <w:pPr>
        <w:spacing w:after="0"/>
      </w:pPr>
      <w:r>
        <w:separator/>
      </w:r>
    </w:p>
  </w:footnote>
  <w:footnote w:type="continuationSeparator" w:id="0">
    <w:p w14:paraId="1E667025" w14:textId="77777777" w:rsidR="0007356C" w:rsidRDefault="0007356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DC1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E2921A6" wp14:editId="3AFCC5E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B9F2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E6F40"/>
    <w:multiLevelType w:val="hybridMultilevel"/>
    <w:tmpl w:val="900EF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330FD"/>
    <w:multiLevelType w:val="hybridMultilevel"/>
    <w:tmpl w:val="1D8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941C4"/>
    <w:multiLevelType w:val="hybridMultilevel"/>
    <w:tmpl w:val="9FEA7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8486D"/>
    <w:multiLevelType w:val="hybridMultilevel"/>
    <w:tmpl w:val="90A8E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6C"/>
    <w:rsid w:val="00002750"/>
    <w:rsid w:val="00004D4E"/>
    <w:rsid w:val="00011895"/>
    <w:rsid w:val="00013818"/>
    <w:rsid w:val="00015254"/>
    <w:rsid w:val="00024730"/>
    <w:rsid w:val="00033D0A"/>
    <w:rsid w:val="000348ED"/>
    <w:rsid w:val="00040CF1"/>
    <w:rsid w:val="0004158B"/>
    <w:rsid w:val="00051DFD"/>
    <w:rsid w:val="00056FE7"/>
    <w:rsid w:val="000570FF"/>
    <w:rsid w:val="00057244"/>
    <w:rsid w:val="0006454B"/>
    <w:rsid w:val="0007356C"/>
    <w:rsid w:val="00073C8E"/>
    <w:rsid w:val="00075B13"/>
    <w:rsid w:val="00090E64"/>
    <w:rsid w:val="00092692"/>
    <w:rsid w:val="00096203"/>
    <w:rsid w:val="000A0229"/>
    <w:rsid w:val="000D22A2"/>
    <w:rsid w:val="000D6B7D"/>
    <w:rsid w:val="000E24AC"/>
    <w:rsid w:val="000E4A73"/>
    <w:rsid w:val="000F79EA"/>
    <w:rsid w:val="00100E88"/>
    <w:rsid w:val="00102E45"/>
    <w:rsid w:val="001103F1"/>
    <w:rsid w:val="001110AE"/>
    <w:rsid w:val="00121912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20CB"/>
    <w:rsid w:val="00182F07"/>
    <w:rsid w:val="00185005"/>
    <w:rsid w:val="001858BD"/>
    <w:rsid w:val="00192573"/>
    <w:rsid w:val="00193B77"/>
    <w:rsid w:val="00194A3D"/>
    <w:rsid w:val="00197261"/>
    <w:rsid w:val="001A2A99"/>
    <w:rsid w:val="001A6641"/>
    <w:rsid w:val="001B0811"/>
    <w:rsid w:val="001B3B5F"/>
    <w:rsid w:val="001B720C"/>
    <w:rsid w:val="001C0DEE"/>
    <w:rsid w:val="001C21A4"/>
    <w:rsid w:val="001C3957"/>
    <w:rsid w:val="001C46E5"/>
    <w:rsid w:val="001E08A4"/>
    <w:rsid w:val="001E45DC"/>
    <w:rsid w:val="001F41EA"/>
    <w:rsid w:val="00205FAE"/>
    <w:rsid w:val="0020735F"/>
    <w:rsid w:val="0021245D"/>
    <w:rsid w:val="002146F8"/>
    <w:rsid w:val="00215593"/>
    <w:rsid w:val="00217917"/>
    <w:rsid w:val="002233AF"/>
    <w:rsid w:val="002372E8"/>
    <w:rsid w:val="0023768B"/>
    <w:rsid w:val="00242BEB"/>
    <w:rsid w:val="0025163F"/>
    <w:rsid w:val="00254330"/>
    <w:rsid w:val="00257A25"/>
    <w:rsid w:val="00260F01"/>
    <w:rsid w:val="00275AC2"/>
    <w:rsid w:val="00275C94"/>
    <w:rsid w:val="00277638"/>
    <w:rsid w:val="0028164F"/>
    <w:rsid w:val="002823BE"/>
    <w:rsid w:val="00292733"/>
    <w:rsid w:val="00296038"/>
    <w:rsid w:val="00297ED0"/>
    <w:rsid w:val="002A4EDA"/>
    <w:rsid w:val="002A6451"/>
    <w:rsid w:val="002A659A"/>
    <w:rsid w:val="002B3FC8"/>
    <w:rsid w:val="002C6C63"/>
    <w:rsid w:val="002E3F82"/>
    <w:rsid w:val="002F10E7"/>
    <w:rsid w:val="002F317A"/>
    <w:rsid w:val="002F69E4"/>
    <w:rsid w:val="00300A98"/>
    <w:rsid w:val="00303376"/>
    <w:rsid w:val="0030724A"/>
    <w:rsid w:val="00311630"/>
    <w:rsid w:val="003156C9"/>
    <w:rsid w:val="00316CA6"/>
    <w:rsid w:val="00316CE4"/>
    <w:rsid w:val="00323C3F"/>
    <w:rsid w:val="003279A4"/>
    <w:rsid w:val="00331C66"/>
    <w:rsid w:val="00336266"/>
    <w:rsid w:val="00337114"/>
    <w:rsid w:val="0034299D"/>
    <w:rsid w:val="0035004C"/>
    <w:rsid w:val="00350AAB"/>
    <w:rsid w:val="003571C8"/>
    <w:rsid w:val="0037338A"/>
    <w:rsid w:val="00383057"/>
    <w:rsid w:val="0039703C"/>
    <w:rsid w:val="003974BB"/>
    <w:rsid w:val="003A091E"/>
    <w:rsid w:val="003A182C"/>
    <w:rsid w:val="003A3215"/>
    <w:rsid w:val="003A733C"/>
    <w:rsid w:val="003E5D64"/>
    <w:rsid w:val="003F16B9"/>
    <w:rsid w:val="003F7191"/>
    <w:rsid w:val="00402F3A"/>
    <w:rsid w:val="00403149"/>
    <w:rsid w:val="004037EF"/>
    <w:rsid w:val="00405BAD"/>
    <w:rsid w:val="004113D8"/>
    <w:rsid w:val="00416463"/>
    <w:rsid w:val="00423827"/>
    <w:rsid w:val="00424C17"/>
    <w:rsid w:val="00437B8B"/>
    <w:rsid w:val="00446265"/>
    <w:rsid w:val="004500EF"/>
    <w:rsid w:val="004631BD"/>
    <w:rsid w:val="00465113"/>
    <w:rsid w:val="00467F3F"/>
    <w:rsid w:val="004727C2"/>
    <w:rsid w:val="00476144"/>
    <w:rsid w:val="004915EA"/>
    <w:rsid w:val="004A43CC"/>
    <w:rsid w:val="004A4493"/>
    <w:rsid w:val="004B0019"/>
    <w:rsid w:val="004B6A2A"/>
    <w:rsid w:val="004C0172"/>
    <w:rsid w:val="004C05EF"/>
    <w:rsid w:val="004C1AF6"/>
    <w:rsid w:val="004C389B"/>
    <w:rsid w:val="004C5C49"/>
    <w:rsid w:val="004C70CF"/>
    <w:rsid w:val="004D0521"/>
    <w:rsid w:val="004D128F"/>
    <w:rsid w:val="004D1562"/>
    <w:rsid w:val="004D3EB1"/>
    <w:rsid w:val="004D465D"/>
    <w:rsid w:val="004E0196"/>
    <w:rsid w:val="004E21AB"/>
    <w:rsid w:val="004E2794"/>
    <w:rsid w:val="004E77A5"/>
    <w:rsid w:val="004F1057"/>
    <w:rsid w:val="004F199F"/>
    <w:rsid w:val="0050382D"/>
    <w:rsid w:val="005106C0"/>
    <w:rsid w:val="005221F1"/>
    <w:rsid w:val="005247B7"/>
    <w:rsid w:val="005324B1"/>
    <w:rsid w:val="005372FA"/>
    <w:rsid w:val="005469A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E73EE"/>
    <w:rsid w:val="005E7AAD"/>
    <w:rsid w:val="005F4455"/>
    <w:rsid w:val="0060412D"/>
    <w:rsid w:val="006104FF"/>
    <w:rsid w:val="00614B7C"/>
    <w:rsid w:val="0062239B"/>
    <w:rsid w:val="00625B8A"/>
    <w:rsid w:val="0062650F"/>
    <w:rsid w:val="00635F4B"/>
    <w:rsid w:val="006408FF"/>
    <w:rsid w:val="00644D4E"/>
    <w:rsid w:val="00647802"/>
    <w:rsid w:val="00652170"/>
    <w:rsid w:val="00663536"/>
    <w:rsid w:val="006648D4"/>
    <w:rsid w:val="00673F18"/>
    <w:rsid w:val="00676CEB"/>
    <w:rsid w:val="00682F6B"/>
    <w:rsid w:val="006835A3"/>
    <w:rsid w:val="00683A86"/>
    <w:rsid w:val="0069300B"/>
    <w:rsid w:val="006A4256"/>
    <w:rsid w:val="006A4C72"/>
    <w:rsid w:val="006A6F93"/>
    <w:rsid w:val="006B1F6D"/>
    <w:rsid w:val="006D4B37"/>
    <w:rsid w:val="006D65F8"/>
    <w:rsid w:val="006E52FA"/>
    <w:rsid w:val="006F4D23"/>
    <w:rsid w:val="007175B9"/>
    <w:rsid w:val="007215A9"/>
    <w:rsid w:val="007253E8"/>
    <w:rsid w:val="0073188D"/>
    <w:rsid w:val="0073304C"/>
    <w:rsid w:val="00735140"/>
    <w:rsid w:val="0073645E"/>
    <w:rsid w:val="007366E5"/>
    <w:rsid w:val="00745196"/>
    <w:rsid w:val="00755346"/>
    <w:rsid w:val="007750CE"/>
    <w:rsid w:val="00776E3A"/>
    <w:rsid w:val="007850D1"/>
    <w:rsid w:val="007857C8"/>
    <w:rsid w:val="00785FF6"/>
    <w:rsid w:val="00790E98"/>
    <w:rsid w:val="007A4509"/>
    <w:rsid w:val="007A729F"/>
    <w:rsid w:val="007B0277"/>
    <w:rsid w:val="007B0617"/>
    <w:rsid w:val="007B3F4F"/>
    <w:rsid w:val="007C0E0E"/>
    <w:rsid w:val="007C153D"/>
    <w:rsid w:val="007C2318"/>
    <w:rsid w:val="007C2AFC"/>
    <w:rsid w:val="007C333C"/>
    <w:rsid w:val="007C34A8"/>
    <w:rsid w:val="007E7052"/>
    <w:rsid w:val="007F71A4"/>
    <w:rsid w:val="0080216A"/>
    <w:rsid w:val="008030EE"/>
    <w:rsid w:val="00810E52"/>
    <w:rsid w:val="00812148"/>
    <w:rsid w:val="00814B43"/>
    <w:rsid w:val="00816AA0"/>
    <w:rsid w:val="00821DEA"/>
    <w:rsid w:val="00822C77"/>
    <w:rsid w:val="0083016A"/>
    <w:rsid w:val="008310B0"/>
    <w:rsid w:val="00846AAE"/>
    <w:rsid w:val="008470E0"/>
    <w:rsid w:val="00853A32"/>
    <w:rsid w:val="00867081"/>
    <w:rsid w:val="00892420"/>
    <w:rsid w:val="008978E8"/>
    <w:rsid w:val="008A02C4"/>
    <w:rsid w:val="008A49A0"/>
    <w:rsid w:val="008A6538"/>
    <w:rsid w:val="008C6380"/>
    <w:rsid w:val="008D4FC8"/>
    <w:rsid w:val="008D5A80"/>
    <w:rsid w:val="008E5483"/>
    <w:rsid w:val="008F4532"/>
    <w:rsid w:val="00926B54"/>
    <w:rsid w:val="00933CCA"/>
    <w:rsid w:val="009373F9"/>
    <w:rsid w:val="0093795C"/>
    <w:rsid w:val="009411E8"/>
    <w:rsid w:val="009447A3"/>
    <w:rsid w:val="009459F6"/>
    <w:rsid w:val="00952C89"/>
    <w:rsid w:val="009540F4"/>
    <w:rsid w:val="00954818"/>
    <w:rsid w:val="00956B75"/>
    <w:rsid w:val="00957CB7"/>
    <w:rsid w:val="00980FB9"/>
    <w:rsid w:val="00985104"/>
    <w:rsid w:val="009918BB"/>
    <w:rsid w:val="009931F7"/>
    <w:rsid w:val="00994768"/>
    <w:rsid w:val="00994AC8"/>
    <w:rsid w:val="009A3F4C"/>
    <w:rsid w:val="009B4952"/>
    <w:rsid w:val="009C63EE"/>
    <w:rsid w:val="009C67E8"/>
    <w:rsid w:val="009D0878"/>
    <w:rsid w:val="009D449D"/>
    <w:rsid w:val="009E51BF"/>
    <w:rsid w:val="009E62E6"/>
    <w:rsid w:val="009E65EC"/>
    <w:rsid w:val="009F2058"/>
    <w:rsid w:val="009F391D"/>
    <w:rsid w:val="00A02FF7"/>
    <w:rsid w:val="00A1144C"/>
    <w:rsid w:val="00A1329C"/>
    <w:rsid w:val="00A25023"/>
    <w:rsid w:val="00A2760D"/>
    <w:rsid w:val="00A37E7E"/>
    <w:rsid w:val="00A42CE4"/>
    <w:rsid w:val="00A471E1"/>
    <w:rsid w:val="00A56B81"/>
    <w:rsid w:val="00A575E3"/>
    <w:rsid w:val="00A6314E"/>
    <w:rsid w:val="00A67A8D"/>
    <w:rsid w:val="00A70DD8"/>
    <w:rsid w:val="00A75921"/>
    <w:rsid w:val="00A77B4D"/>
    <w:rsid w:val="00A8052D"/>
    <w:rsid w:val="00A9077F"/>
    <w:rsid w:val="00AA04BD"/>
    <w:rsid w:val="00AA276C"/>
    <w:rsid w:val="00AB4D53"/>
    <w:rsid w:val="00AB673E"/>
    <w:rsid w:val="00AC6A87"/>
    <w:rsid w:val="00AC7C34"/>
    <w:rsid w:val="00AD121E"/>
    <w:rsid w:val="00AD518A"/>
    <w:rsid w:val="00AD6216"/>
    <w:rsid w:val="00AE2F61"/>
    <w:rsid w:val="00AE313B"/>
    <w:rsid w:val="00AE7650"/>
    <w:rsid w:val="00AF78C5"/>
    <w:rsid w:val="00B112B1"/>
    <w:rsid w:val="00B1221A"/>
    <w:rsid w:val="00B204FE"/>
    <w:rsid w:val="00B25746"/>
    <w:rsid w:val="00B26908"/>
    <w:rsid w:val="00B32E30"/>
    <w:rsid w:val="00B46906"/>
    <w:rsid w:val="00B47E1E"/>
    <w:rsid w:val="00B51D51"/>
    <w:rsid w:val="00B54661"/>
    <w:rsid w:val="00B55487"/>
    <w:rsid w:val="00B60461"/>
    <w:rsid w:val="00B75B60"/>
    <w:rsid w:val="00B763B5"/>
    <w:rsid w:val="00B90654"/>
    <w:rsid w:val="00B91175"/>
    <w:rsid w:val="00BA71B3"/>
    <w:rsid w:val="00BA73A7"/>
    <w:rsid w:val="00BB34BE"/>
    <w:rsid w:val="00BC0E1A"/>
    <w:rsid w:val="00BC1472"/>
    <w:rsid w:val="00BD2DD6"/>
    <w:rsid w:val="00BD51EF"/>
    <w:rsid w:val="00BD55EE"/>
    <w:rsid w:val="00BE61F1"/>
    <w:rsid w:val="00C04801"/>
    <w:rsid w:val="00C124BB"/>
    <w:rsid w:val="00C276CF"/>
    <w:rsid w:val="00C3233C"/>
    <w:rsid w:val="00C36ED1"/>
    <w:rsid w:val="00C3763A"/>
    <w:rsid w:val="00C4183F"/>
    <w:rsid w:val="00C4436D"/>
    <w:rsid w:val="00C54C23"/>
    <w:rsid w:val="00C60281"/>
    <w:rsid w:val="00C63895"/>
    <w:rsid w:val="00C779B2"/>
    <w:rsid w:val="00C779DA"/>
    <w:rsid w:val="00C814F7"/>
    <w:rsid w:val="00C81C04"/>
    <w:rsid w:val="00C841D1"/>
    <w:rsid w:val="00C91B4B"/>
    <w:rsid w:val="00C93DE1"/>
    <w:rsid w:val="00CA1183"/>
    <w:rsid w:val="00CA1ED0"/>
    <w:rsid w:val="00CA2E0A"/>
    <w:rsid w:val="00CA7A6A"/>
    <w:rsid w:val="00CB3192"/>
    <w:rsid w:val="00CC1E5C"/>
    <w:rsid w:val="00CD1043"/>
    <w:rsid w:val="00CD600B"/>
    <w:rsid w:val="00CE2C76"/>
    <w:rsid w:val="00CF3504"/>
    <w:rsid w:val="00CF3748"/>
    <w:rsid w:val="00CF62D5"/>
    <w:rsid w:val="00D046EF"/>
    <w:rsid w:val="00D22E33"/>
    <w:rsid w:val="00D35BBD"/>
    <w:rsid w:val="00D37FAD"/>
    <w:rsid w:val="00D5184A"/>
    <w:rsid w:val="00D5627D"/>
    <w:rsid w:val="00D60EDE"/>
    <w:rsid w:val="00D6600D"/>
    <w:rsid w:val="00D664BA"/>
    <w:rsid w:val="00D66D2E"/>
    <w:rsid w:val="00D70757"/>
    <w:rsid w:val="00D728D5"/>
    <w:rsid w:val="00D73C98"/>
    <w:rsid w:val="00D77483"/>
    <w:rsid w:val="00D7797C"/>
    <w:rsid w:val="00D83EA1"/>
    <w:rsid w:val="00D90DA3"/>
    <w:rsid w:val="00D90E07"/>
    <w:rsid w:val="00DA392B"/>
    <w:rsid w:val="00DB0B61"/>
    <w:rsid w:val="00DD2D34"/>
    <w:rsid w:val="00DD467E"/>
    <w:rsid w:val="00DD4686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685"/>
    <w:rsid w:val="00E30CB9"/>
    <w:rsid w:val="00E379DC"/>
    <w:rsid w:val="00E442F5"/>
    <w:rsid w:val="00E46808"/>
    <w:rsid w:val="00E5521B"/>
    <w:rsid w:val="00E61D86"/>
    <w:rsid w:val="00E61FB1"/>
    <w:rsid w:val="00E63862"/>
    <w:rsid w:val="00E665C1"/>
    <w:rsid w:val="00E72DA3"/>
    <w:rsid w:val="00E760EE"/>
    <w:rsid w:val="00E82CA3"/>
    <w:rsid w:val="00E97BD9"/>
    <w:rsid w:val="00EA1436"/>
    <w:rsid w:val="00EB57FF"/>
    <w:rsid w:val="00EE0848"/>
    <w:rsid w:val="00EE26FB"/>
    <w:rsid w:val="00EF6EBC"/>
    <w:rsid w:val="00F01F2B"/>
    <w:rsid w:val="00F03B1E"/>
    <w:rsid w:val="00F03F2C"/>
    <w:rsid w:val="00F11571"/>
    <w:rsid w:val="00F1202D"/>
    <w:rsid w:val="00F217AB"/>
    <w:rsid w:val="00F35A06"/>
    <w:rsid w:val="00F41DCB"/>
    <w:rsid w:val="00F435D3"/>
    <w:rsid w:val="00F46425"/>
    <w:rsid w:val="00F5078D"/>
    <w:rsid w:val="00F534FB"/>
    <w:rsid w:val="00F56FFE"/>
    <w:rsid w:val="00F824A0"/>
    <w:rsid w:val="00F904FC"/>
    <w:rsid w:val="00F935BF"/>
    <w:rsid w:val="00F93677"/>
    <w:rsid w:val="00F94EB5"/>
    <w:rsid w:val="00FA069A"/>
    <w:rsid w:val="00FA4359"/>
    <w:rsid w:val="00FA4C84"/>
    <w:rsid w:val="00FA6F0B"/>
    <w:rsid w:val="00FB0B31"/>
    <w:rsid w:val="00FB0F18"/>
    <w:rsid w:val="00FD2400"/>
    <w:rsid w:val="00FE18B2"/>
    <w:rsid w:val="00FE4F7E"/>
    <w:rsid w:val="00FE7443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3412662"/>
  <w15:chartTrackingRefBased/>
  <w15:docId w15:val="{B2497F45-EC37-4B65-A9C5-2C145C7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04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E88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E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kf002@ucs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xjonathan.fongx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jon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8681951034B52B59D5C3340501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3AFF-3807-4588-932C-E81F47CC531B}"/>
      </w:docPartPr>
      <w:docPartBody>
        <w:p w:rsidR="00665E9D" w:rsidRDefault="00665E9D">
          <w:pPr>
            <w:pStyle w:val="DEF8681951034B52B59D5C3340501C88"/>
          </w:pPr>
          <w:r w:rsidRPr="00565B06">
            <w:t>Education</w:t>
          </w:r>
        </w:p>
      </w:docPartBody>
    </w:docPart>
    <w:docPart>
      <w:docPartPr>
        <w:name w:val="7E79016906274F059F4AE08D9F2F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51B9E-A058-451A-9C15-5A0332169345}"/>
      </w:docPartPr>
      <w:docPartBody>
        <w:p w:rsidR="00665E9D" w:rsidRDefault="00665E9D">
          <w:pPr>
            <w:pStyle w:val="7E79016906274F059F4AE08D9F2FD9DC"/>
          </w:pPr>
          <w:r w:rsidRPr="00565B06">
            <w:t>Experience</w:t>
          </w:r>
        </w:p>
      </w:docPartBody>
    </w:docPart>
    <w:docPart>
      <w:docPartPr>
        <w:name w:val="E047F8F242F94DAAB5750EF0CB13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2424-9879-4587-AA26-6306848A74CB}"/>
      </w:docPartPr>
      <w:docPartBody>
        <w:p w:rsidR="00665E9D" w:rsidRDefault="00665E9D">
          <w:pPr>
            <w:pStyle w:val="E047F8F242F94DAAB5750EF0CB139442"/>
          </w:pPr>
          <w:r w:rsidRPr="00565B06">
            <w:t>Skills</w:t>
          </w:r>
        </w:p>
      </w:docPartBody>
    </w:docPart>
    <w:docPart>
      <w:docPartPr>
        <w:name w:val="0C7BEC85BFF34389B2D48E3C7579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7DBAB-4C06-4CFF-8A3B-483EA0469C62}"/>
      </w:docPartPr>
      <w:docPartBody>
        <w:p w:rsidR="00665E9D" w:rsidRDefault="00665E9D">
          <w:pPr>
            <w:pStyle w:val="0C7BEC85BFF34389B2D48E3C7579B73B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D"/>
    <w:rsid w:val="00140758"/>
    <w:rsid w:val="006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AD43693F4445AB833D3D822BA65CA">
    <w:name w:val="A11AD43693F4445AB833D3D822BA65CA"/>
  </w:style>
  <w:style w:type="paragraph" w:customStyle="1" w:styleId="1B900618DACF43BFB55BD6644805575A">
    <w:name w:val="1B900618DACF43BFB55BD6644805575A"/>
  </w:style>
  <w:style w:type="paragraph" w:customStyle="1" w:styleId="B8D3EF316E7548C6BDDDFD5434DBBF44">
    <w:name w:val="B8D3EF316E7548C6BDDDFD5434DBBF44"/>
  </w:style>
  <w:style w:type="paragraph" w:customStyle="1" w:styleId="0C8E8A4AB1284990A9E78B70DB67BB0D">
    <w:name w:val="0C8E8A4AB1284990A9E78B70DB67BB0D"/>
  </w:style>
  <w:style w:type="paragraph" w:customStyle="1" w:styleId="DEF8681951034B52B59D5C3340501C88">
    <w:name w:val="DEF8681951034B52B59D5C3340501C88"/>
  </w:style>
  <w:style w:type="paragraph" w:customStyle="1" w:styleId="B703A4980047417E84E42C406DBA3476">
    <w:name w:val="B703A4980047417E84E42C406DBA347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B0F8AF194E14FBC83C43213ABFB8BE3">
    <w:name w:val="0B0F8AF194E14FBC83C43213ABFB8BE3"/>
  </w:style>
  <w:style w:type="paragraph" w:customStyle="1" w:styleId="83C2D5A4DD834B45B630168E7292CC8F">
    <w:name w:val="83C2D5A4DD834B45B630168E7292CC8F"/>
  </w:style>
  <w:style w:type="paragraph" w:customStyle="1" w:styleId="37348375F31B451FA21281251C55F536">
    <w:name w:val="37348375F31B451FA21281251C55F536"/>
  </w:style>
  <w:style w:type="paragraph" w:customStyle="1" w:styleId="F0617D086DA7467FB67FFEB26C654611">
    <w:name w:val="F0617D086DA7467FB67FFEB26C654611"/>
  </w:style>
  <w:style w:type="paragraph" w:customStyle="1" w:styleId="D6215D9F9C4B47FABCB34D908569F86A">
    <w:name w:val="D6215D9F9C4B47FABCB34D908569F86A"/>
  </w:style>
  <w:style w:type="paragraph" w:customStyle="1" w:styleId="C05D6ED428164B69AA6FC5C54A2619AE">
    <w:name w:val="C05D6ED428164B69AA6FC5C54A2619AE"/>
  </w:style>
  <w:style w:type="paragraph" w:customStyle="1" w:styleId="309671738071480191C87D7DD27AB0C7">
    <w:name w:val="309671738071480191C87D7DD27AB0C7"/>
  </w:style>
  <w:style w:type="paragraph" w:customStyle="1" w:styleId="6022A9D26D26439FA24E7AC85228E70D">
    <w:name w:val="6022A9D26D26439FA24E7AC85228E70D"/>
  </w:style>
  <w:style w:type="paragraph" w:customStyle="1" w:styleId="69F742C297C8490E929B9F54C8926849">
    <w:name w:val="69F742C297C8490E929B9F54C8926849"/>
  </w:style>
  <w:style w:type="paragraph" w:customStyle="1" w:styleId="7E79016906274F059F4AE08D9F2FD9DC">
    <w:name w:val="7E79016906274F059F4AE08D9F2FD9DC"/>
  </w:style>
  <w:style w:type="paragraph" w:customStyle="1" w:styleId="A97B3D191F2D4252BE1650BA100D33F3">
    <w:name w:val="A97B3D191F2D4252BE1650BA100D33F3"/>
  </w:style>
  <w:style w:type="paragraph" w:customStyle="1" w:styleId="E073D683C200495A9D3A617943B1918E">
    <w:name w:val="E073D683C200495A9D3A617943B1918E"/>
  </w:style>
  <w:style w:type="paragraph" w:customStyle="1" w:styleId="CB6430191066417EA7A362961EE0E6A1">
    <w:name w:val="CB6430191066417EA7A362961EE0E6A1"/>
  </w:style>
  <w:style w:type="paragraph" w:customStyle="1" w:styleId="24EADD1CA76A4DE9921840C9ECED9CC0">
    <w:name w:val="24EADD1CA76A4DE9921840C9ECED9CC0"/>
  </w:style>
  <w:style w:type="paragraph" w:customStyle="1" w:styleId="8A35CBBCFAFB4D8FBAA56EB0C1492B33">
    <w:name w:val="8A35CBBCFAFB4D8FBAA56EB0C1492B33"/>
  </w:style>
  <w:style w:type="paragraph" w:customStyle="1" w:styleId="B44082B96EB1442EB77E1B6B9678C486">
    <w:name w:val="B44082B96EB1442EB77E1B6B9678C486"/>
  </w:style>
  <w:style w:type="paragraph" w:customStyle="1" w:styleId="9460E9F284D4429AA40D53EC97D0A059">
    <w:name w:val="9460E9F284D4429AA40D53EC97D0A059"/>
  </w:style>
  <w:style w:type="paragraph" w:customStyle="1" w:styleId="952C1625F87A4056979D79795D3F000A">
    <w:name w:val="952C1625F87A4056979D79795D3F000A"/>
  </w:style>
  <w:style w:type="paragraph" w:customStyle="1" w:styleId="E4A60B2F61014DA8BA033529E4A63C89">
    <w:name w:val="E4A60B2F61014DA8BA033529E4A63C89"/>
  </w:style>
  <w:style w:type="paragraph" w:customStyle="1" w:styleId="C462A4778BB64259B7B70E23BA8ECC93">
    <w:name w:val="C462A4778BB64259B7B70E23BA8ECC93"/>
  </w:style>
  <w:style w:type="paragraph" w:customStyle="1" w:styleId="E047F8F242F94DAAB5750EF0CB139442">
    <w:name w:val="E047F8F242F94DAAB5750EF0CB139442"/>
  </w:style>
  <w:style w:type="paragraph" w:customStyle="1" w:styleId="54D771CC6AA84C8095F1A9585B695D19">
    <w:name w:val="54D771CC6AA84C8095F1A9585B695D19"/>
  </w:style>
  <w:style w:type="paragraph" w:customStyle="1" w:styleId="94171F8E94AD4A0590CFFEAA0000815A">
    <w:name w:val="94171F8E94AD4A0590CFFEAA0000815A"/>
  </w:style>
  <w:style w:type="paragraph" w:customStyle="1" w:styleId="2885F7314E9342CCA529D50ED28A6D49">
    <w:name w:val="2885F7314E9342CCA529D50ED28A6D49"/>
  </w:style>
  <w:style w:type="paragraph" w:customStyle="1" w:styleId="D2D61B50DAB44D71A1B8A0D73A7AF897">
    <w:name w:val="D2D61B50DAB44D71A1B8A0D73A7AF897"/>
  </w:style>
  <w:style w:type="paragraph" w:customStyle="1" w:styleId="4B10AB6382DF4606A424BC59607EAF95">
    <w:name w:val="4B10AB6382DF4606A424BC59607EAF95"/>
  </w:style>
  <w:style w:type="paragraph" w:customStyle="1" w:styleId="0C7BEC85BFF34389B2D48E3C7579B73B">
    <w:name w:val="0C7BEC85BFF34389B2D48E3C7579B73B"/>
  </w:style>
  <w:style w:type="paragraph" w:customStyle="1" w:styleId="8B1AC26E00234D8E88DC67A010BFC51D">
    <w:name w:val="8B1AC26E00234D8E88DC67A010BFC51D"/>
  </w:style>
  <w:style w:type="paragraph" w:customStyle="1" w:styleId="A1CEFF96E76A402991307B7C6FC73B42">
    <w:name w:val="A1CEFF96E76A402991307B7C6FC73B42"/>
    <w:rsid w:val="00665E9D"/>
  </w:style>
  <w:style w:type="paragraph" w:customStyle="1" w:styleId="FD7EF38ECA5A4214B7E529EF0A3B105F">
    <w:name w:val="FD7EF38ECA5A4214B7E529EF0A3B105F"/>
    <w:rsid w:val="00665E9D"/>
  </w:style>
  <w:style w:type="paragraph" w:customStyle="1" w:styleId="FFAF8E20A2F847AEB3C0E27C4D8CC2B9">
    <w:name w:val="FFAF8E20A2F847AEB3C0E27C4D8CC2B9"/>
    <w:rsid w:val="00140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D8082-69A2-443E-9D7D-6713A4A0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Fong</dc:creator>
  <cp:keywords/>
  <dc:description/>
  <cp:lastModifiedBy>Jonathan Fong</cp:lastModifiedBy>
  <cp:revision>19</cp:revision>
  <dcterms:created xsi:type="dcterms:W3CDTF">2018-06-15T19:32:00Z</dcterms:created>
  <dcterms:modified xsi:type="dcterms:W3CDTF">2018-06-25T22:17:00Z</dcterms:modified>
  <cp:category/>
  <cp:contentStatus/>
</cp:coreProperties>
</file>